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ED436" w14:textId="77777777" w:rsidR="00282E10" w:rsidRDefault="00282E10" w:rsidP="00282E10">
      <w:pPr>
        <w:pStyle w:val="krot"/>
      </w:pPr>
      <w:bookmarkStart w:id="0" w:name="_GoBack"/>
      <w:bookmarkEnd w:id="0"/>
    </w:p>
    <w:p w14:paraId="54612593" w14:textId="611FFA13" w:rsidR="00752655" w:rsidRPr="00752655" w:rsidRDefault="00752655" w:rsidP="00752655"/>
    <w:sectPr w:rsidR="00752655" w:rsidRPr="00752655" w:rsidSect="00BB1D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4" w:h="16840" w:orient="landscape"/>
      <w:pgMar w:top="1418" w:right="992" w:bottom="992" w:left="3402" w:header="709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5BC05" w14:textId="77777777" w:rsidR="00BB5093" w:rsidRDefault="00BB5093" w:rsidP="001D3A8C">
      <w:pPr>
        <w:spacing w:after="0" w:line="240" w:lineRule="auto"/>
      </w:pPr>
      <w:r>
        <w:separator/>
      </w:r>
    </w:p>
  </w:endnote>
  <w:endnote w:type="continuationSeparator" w:id="0">
    <w:p w14:paraId="2A1C457D" w14:textId="77777777" w:rsidR="00BB5093" w:rsidRDefault="00BB5093" w:rsidP="001D3A8C">
      <w:pPr>
        <w:spacing w:after="0" w:line="240" w:lineRule="auto"/>
      </w:pPr>
      <w:r>
        <w:continuationSeparator/>
      </w:r>
    </w:p>
  </w:endnote>
  <w:endnote w:type="continuationNotice" w:id="1">
    <w:p w14:paraId="0CF3B7E7" w14:textId="77777777" w:rsidR="00BB5093" w:rsidRDefault="00BB50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eamViewer9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77777777" w:rsidR="0075653D" w:rsidRDefault="0075653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7B00A" w14:textId="77777777" w:rsidR="0075653D" w:rsidRDefault="0075653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75653D" w:rsidRDefault="0075653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987C5" w14:textId="77777777" w:rsidR="00BB5093" w:rsidRDefault="00BB5093" w:rsidP="001D3A8C">
      <w:pPr>
        <w:spacing w:after="0" w:line="240" w:lineRule="auto"/>
      </w:pPr>
      <w:r>
        <w:separator/>
      </w:r>
    </w:p>
  </w:footnote>
  <w:footnote w:type="continuationSeparator" w:id="0">
    <w:p w14:paraId="5128948F" w14:textId="77777777" w:rsidR="00BB5093" w:rsidRDefault="00BB5093" w:rsidP="001D3A8C">
      <w:pPr>
        <w:spacing w:after="0" w:line="240" w:lineRule="auto"/>
      </w:pPr>
      <w:r>
        <w:continuationSeparator/>
      </w:r>
    </w:p>
  </w:footnote>
  <w:footnote w:type="continuationNotice" w:id="1">
    <w:p w14:paraId="2796B291" w14:textId="77777777" w:rsidR="00BB5093" w:rsidRDefault="00BB509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75653D" w:rsidRDefault="0075653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AFD9C" w14:textId="77777777" w:rsidR="0050573C" w:rsidRDefault="0050573C" w:rsidP="001D3A8C">
    <w:pPr>
      <w:pStyle w:val="Nagwek"/>
      <w:jc w:val="center"/>
    </w:pPr>
    <w:r>
      <w:rPr>
        <w:noProof/>
        <w:lang w:eastAsia="pl-PL"/>
      </w:rPr>
      <w:drawing>
        <wp:inline distT="0" distB="0" distL="0" distR="0" wp14:anchorId="5D3C79C9" wp14:editId="07777777">
          <wp:extent cx="7543800" cy="1165860"/>
          <wp:effectExtent l="19050" t="0" r="0" b="0"/>
          <wp:docPr id="374" name="Obraz 29" descr="C:\Users\wengrzyn\Desktop\Archiwum 2013-2014\szkoła 2013\znak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:\Users\wengrzyn\Desktop\Archiwum 2013-2014\szkoła 2013\znak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5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1EDC3" w14:textId="77777777" w:rsidR="00E857D3" w:rsidRDefault="00BB5093" w:rsidP="00E857D3">
    <w:pPr>
      <w:pStyle w:val="Nagwek"/>
      <w:jc w:val="center"/>
    </w:pPr>
    <w:sdt>
      <w:sdtPr>
        <w:id w:val="208518267"/>
        <w:docPartObj>
          <w:docPartGallery w:val="Watermarks"/>
          <w:docPartUnique/>
        </w:docPartObj>
      </w:sdtPr>
      <w:sdtEndPr/>
      <w:sdtContent>
        <w:r w:rsidR="00AC19C3" w:rsidRPr="00990A3D">
          <w:rPr>
            <w:rFonts w:ascii="Century Gothic" w:hAnsi="Century Gothic"/>
            <w:noProof/>
            <w:sz w:val="28"/>
          </w:rPr>
          <w:drawing>
            <wp:anchor distT="0" distB="0" distL="114300" distR="114300" simplePos="0" relativeHeight="251658240" behindDoc="0" locked="0" layoutInCell="1" allowOverlap="1" wp14:anchorId="5567DA6E" wp14:editId="07777777">
              <wp:simplePos x="0" y="0"/>
              <wp:positionH relativeFrom="margin">
                <wp:posOffset>11707495</wp:posOffset>
              </wp:positionH>
              <wp:positionV relativeFrom="margin">
                <wp:posOffset>4445</wp:posOffset>
              </wp:positionV>
              <wp:extent cx="629285" cy="8013065"/>
              <wp:effectExtent l="19050" t="0" r="0" b="0"/>
              <wp:wrapSquare wrapText="bothSides"/>
              <wp:docPr id="1" name="Obraz 432" descr="Ornamen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rnament.pn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285" cy="8013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sdtContent>
    </w:sdt>
    <w:r w:rsidR="00E857D3" w:rsidRPr="00E857D3">
      <w:rPr>
        <w:noProof/>
        <w:lang w:eastAsia="pl-PL"/>
      </w:rPr>
      <w:drawing>
        <wp:inline distT="0" distB="0" distL="0" distR="0" wp14:anchorId="15FF3092" wp14:editId="07777777">
          <wp:extent cx="7543800" cy="1165860"/>
          <wp:effectExtent l="19050" t="0" r="0" b="0"/>
          <wp:docPr id="14" name="Obraz 29" descr="C:\Users\wengrzyn\Desktop\Archiwum 2013-2014\szkoła 2013\znak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C:\Users\wengrzyn\Desktop\Archiwum 2013-2014\szkoła 2013\znak7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5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3486"/>
    <w:multiLevelType w:val="multilevel"/>
    <w:tmpl w:val="F7342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eamViewer9" w:eastAsia="Times New Roman" w:hAnsi="TeamViewer9" w:cs="Lucida Sans Unicod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0D9D68C1"/>
    <w:multiLevelType w:val="multilevel"/>
    <w:tmpl w:val="BE66DE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eamViewer9" w:eastAsia="Times New Roman" w:hAnsi="TeamViewer9" w:cs="Lucida Sans Unicode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3F834B0A"/>
    <w:multiLevelType w:val="hybridMultilevel"/>
    <w:tmpl w:val="FCCA5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F790D"/>
    <w:multiLevelType w:val="hybridMultilevel"/>
    <w:tmpl w:val="6722EB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width-relative:margin;mso-height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97"/>
    <w:rsid w:val="0000559B"/>
    <w:rsid w:val="000241A1"/>
    <w:rsid w:val="0003192D"/>
    <w:rsid w:val="000465FA"/>
    <w:rsid w:val="00047336"/>
    <w:rsid w:val="000551E4"/>
    <w:rsid w:val="000734B4"/>
    <w:rsid w:val="000A3573"/>
    <w:rsid w:val="000A6DF1"/>
    <w:rsid w:val="000D46CF"/>
    <w:rsid w:val="000D5078"/>
    <w:rsid w:val="000F03BA"/>
    <w:rsid w:val="000F2C6D"/>
    <w:rsid w:val="00104197"/>
    <w:rsid w:val="001508CF"/>
    <w:rsid w:val="001877A2"/>
    <w:rsid w:val="001A16BE"/>
    <w:rsid w:val="001B515B"/>
    <w:rsid w:val="001D3A8C"/>
    <w:rsid w:val="001E24AD"/>
    <w:rsid w:val="001F6987"/>
    <w:rsid w:val="00235013"/>
    <w:rsid w:val="0024025C"/>
    <w:rsid w:val="00245972"/>
    <w:rsid w:val="00264BD6"/>
    <w:rsid w:val="00275C67"/>
    <w:rsid w:val="00282E10"/>
    <w:rsid w:val="00293F5C"/>
    <w:rsid w:val="002A5086"/>
    <w:rsid w:val="002B06FF"/>
    <w:rsid w:val="002B0AB3"/>
    <w:rsid w:val="002B1535"/>
    <w:rsid w:val="002C3CF0"/>
    <w:rsid w:val="002E69A0"/>
    <w:rsid w:val="002F5E73"/>
    <w:rsid w:val="002F65A9"/>
    <w:rsid w:val="00302CEE"/>
    <w:rsid w:val="003813A4"/>
    <w:rsid w:val="00393CD5"/>
    <w:rsid w:val="00394B02"/>
    <w:rsid w:val="003A4AB4"/>
    <w:rsid w:val="003A797A"/>
    <w:rsid w:val="003D2E4E"/>
    <w:rsid w:val="00400304"/>
    <w:rsid w:val="0040108B"/>
    <w:rsid w:val="0049606F"/>
    <w:rsid w:val="004C5F9A"/>
    <w:rsid w:val="004D0B79"/>
    <w:rsid w:val="004D1707"/>
    <w:rsid w:val="004E7340"/>
    <w:rsid w:val="004E7C0D"/>
    <w:rsid w:val="004F0E9E"/>
    <w:rsid w:val="00502AE2"/>
    <w:rsid w:val="0050573C"/>
    <w:rsid w:val="00516767"/>
    <w:rsid w:val="005315F6"/>
    <w:rsid w:val="0053700D"/>
    <w:rsid w:val="005460E6"/>
    <w:rsid w:val="00546F4F"/>
    <w:rsid w:val="0055670D"/>
    <w:rsid w:val="005B1657"/>
    <w:rsid w:val="005B797E"/>
    <w:rsid w:val="005C1B78"/>
    <w:rsid w:val="005C5F21"/>
    <w:rsid w:val="005D306E"/>
    <w:rsid w:val="005D50BC"/>
    <w:rsid w:val="005F0C35"/>
    <w:rsid w:val="00605272"/>
    <w:rsid w:val="00615248"/>
    <w:rsid w:val="00631874"/>
    <w:rsid w:val="0065140C"/>
    <w:rsid w:val="006B74F4"/>
    <w:rsid w:val="006C55A1"/>
    <w:rsid w:val="006D55A1"/>
    <w:rsid w:val="00733B26"/>
    <w:rsid w:val="00752655"/>
    <w:rsid w:val="0075653D"/>
    <w:rsid w:val="00791C6F"/>
    <w:rsid w:val="007C3CDC"/>
    <w:rsid w:val="007F1813"/>
    <w:rsid w:val="00803EC8"/>
    <w:rsid w:val="00813861"/>
    <w:rsid w:val="00814387"/>
    <w:rsid w:val="00821B60"/>
    <w:rsid w:val="00821BBB"/>
    <w:rsid w:val="008245BB"/>
    <w:rsid w:val="00841B2E"/>
    <w:rsid w:val="0086153F"/>
    <w:rsid w:val="00867126"/>
    <w:rsid w:val="00873050"/>
    <w:rsid w:val="00876647"/>
    <w:rsid w:val="00882BAE"/>
    <w:rsid w:val="00932989"/>
    <w:rsid w:val="0093587B"/>
    <w:rsid w:val="00936A1C"/>
    <w:rsid w:val="00981C6A"/>
    <w:rsid w:val="00985F6B"/>
    <w:rsid w:val="009872FC"/>
    <w:rsid w:val="00990A3D"/>
    <w:rsid w:val="00991132"/>
    <w:rsid w:val="00993F1B"/>
    <w:rsid w:val="00996AC5"/>
    <w:rsid w:val="009A1121"/>
    <w:rsid w:val="009A430E"/>
    <w:rsid w:val="009A450C"/>
    <w:rsid w:val="009C75CE"/>
    <w:rsid w:val="009D56F2"/>
    <w:rsid w:val="00A2150A"/>
    <w:rsid w:val="00A62EED"/>
    <w:rsid w:val="00A82B8A"/>
    <w:rsid w:val="00A935FD"/>
    <w:rsid w:val="00AC19C3"/>
    <w:rsid w:val="00AE7727"/>
    <w:rsid w:val="00B43D09"/>
    <w:rsid w:val="00B55CCC"/>
    <w:rsid w:val="00B73F43"/>
    <w:rsid w:val="00B86783"/>
    <w:rsid w:val="00B86C6A"/>
    <w:rsid w:val="00B91C30"/>
    <w:rsid w:val="00BA12D0"/>
    <w:rsid w:val="00BB15F3"/>
    <w:rsid w:val="00BB1D5D"/>
    <w:rsid w:val="00BB5093"/>
    <w:rsid w:val="00BC3AFC"/>
    <w:rsid w:val="00BD1D26"/>
    <w:rsid w:val="00BD3326"/>
    <w:rsid w:val="00C223D8"/>
    <w:rsid w:val="00C23F36"/>
    <w:rsid w:val="00C4375B"/>
    <w:rsid w:val="00C5543A"/>
    <w:rsid w:val="00C73A45"/>
    <w:rsid w:val="00C75948"/>
    <w:rsid w:val="00C763C7"/>
    <w:rsid w:val="00CB51AA"/>
    <w:rsid w:val="00CD2DA3"/>
    <w:rsid w:val="00CE5C89"/>
    <w:rsid w:val="00CF340A"/>
    <w:rsid w:val="00CF5ACA"/>
    <w:rsid w:val="00CF771B"/>
    <w:rsid w:val="00D14FE7"/>
    <w:rsid w:val="00D16AF9"/>
    <w:rsid w:val="00D2091D"/>
    <w:rsid w:val="00D2268F"/>
    <w:rsid w:val="00D26877"/>
    <w:rsid w:val="00D45F7E"/>
    <w:rsid w:val="00D50CBF"/>
    <w:rsid w:val="00D51475"/>
    <w:rsid w:val="00D64206"/>
    <w:rsid w:val="00D978FB"/>
    <w:rsid w:val="00DA578E"/>
    <w:rsid w:val="00DB5D6E"/>
    <w:rsid w:val="00DD15DE"/>
    <w:rsid w:val="00DD5689"/>
    <w:rsid w:val="00DE3835"/>
    <w:rsid w:val="00DE67BC"/>
    <w:rsid w:val="00DF7616"/>
    <w:rsid w:val="00E005E4"/>
    <w:rsid w:val="00E05B8B"/>
    <w:rsid w:val="00E36A18"/>
    <w:rsid w:val="00E60EC6"/>
    <w:rsid w:val="00E62B8F"/>
    <w:rsid w:val="00E73C3A"/>
    <w:rsid w:val="00E857D3"/>
    <w:rsid w:val="00E97AF9"/>
    <w:rsid w:val="00EC57A0"/>
    <w:rsid w:val="00EE3099"/>
    <w:rsid w:val="00F20419"/>
    <w:rsid w:val="00F420CE"/>
    <w:rsid w:val="00F44C0D"/>
    <w:rsid w:val="00F50603"/>
    <w:rsid w:val="00F60196"/>
    <w:rsid w:val="00F71AB7"/>
    <w:rsid w:val="00F82E25"/>
    <w:rsid w:val="00F8621B"/>
    <w:rsid w:val="00FA0376"/>
    <w:rsid w:val="00FA4625"/>
    <w:rsid w:val="00FB5E24"/>
    <w:rsid w:val="00FC037C"/>
    <w:rsid w:val="00FC2F87"/>
    <w:rsid w:val="00FC3976"/>
    <w:rsid w:val="00FC680C"/>
    <w:rsid w:val="23598FCE"/>
    <w:rsid w:val="307929BD"/>
    <w:rsid w:val="59AE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07657FB"/>
  <w15:docId w15:val="{6F52AF5F-986E-4644-9153-033EF6C4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C57A0"/>
  </w:style>
  <w:style w:type="paragraph" w:styleId="Nagwek4">
    <w:name w:val="heading 4"/>
    <w:basedOn w:val="Normalny"/>
    <w:link w:val="Nagwek4Znak"/>
    <w:uiPriority w:val="9"/>
    <w:qFormat/>
    <w:rsid w:val="00F420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57A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EC57A0"/>
    <w:rPr>
      <w:b/>
      <w:bCs/>
    </w:rPr>
  </w:style>
  <w:style w:type="character" w:customStyle="1" w:styleId="apple-converted-space">
    <w:name w:val="apple-converted-space"/>
    <w:basedOn w:val="Domylnaczcionkaakapitu"/>
    <w:rsid w:val="00EC57A0"/>
  </w:style>
  <w:style w:type="paragraph" w:styleId="Bezodstpw">
    <w:name w:val="No Spacing"/>
    <w:link w:val="BezodstpwZnak"/>
    <w:uiPriority w:val="1"/>
    <w:qFormat/>
    <w:rsid w:val="00EC57A0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C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7A0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F420C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F420CE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F42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1D3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1D3A8C"/>
  </w:style>
  <w:style w:type="paragraph" w:styleId="Stopka">
    <w:name w:val="footer"/>
    <w:basedOn w:val="Normalny"/>
    <w:link w:val="StopkaZnak"/>
    <w:uiPriority w:val="99"/>
    <w:semiHidden/>
    <w:unhideWhenUsed/>
    <w:rsid w:val="001D3A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D3A8C"/>
  </w:style>
  <w:style w:type="character" w:styleId="Tekstzastpczy">
    <w:name w:val="Placeholder Text"/>
    <w:basedOn w:val="Domylnaczcionkaakapitu"/>
    <w:uiPriority w:val="99"/>
    <w:semiHidden/>
    <w:rsid w:val="000D46CF"/>
    <w:rPr>
      <w:color w:val="80808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D6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D64206"/>
    <w:rPr>
      <w:rFonts w:ascii="Tahoma" w:hAnsi="Tahoma" w:cs="Tahoma"/>
      <w:sz w:val="16"/>
      <w:szCs w:val="16"/>
    </w:rPr>
  </w:style>
  <w:style w:type="character" w:customStyle="1" w:styleId="BezodstpwZnak">
    <w:name w:val="Bez odstępów Znak"/>
    <w:basedOn w:val="Domylnaczcionkaakapitu"/>
    <w:link w:val="Bezodstpw"/>
    <w:uiPriority w:val="1"/>
    <w:rsid w:val="00CF340A"/>
  </w:style>
  <w:style w:type="character" w:customStyle="1" w:styleId="usercontent">
    <w:name w:val="usercontent"/>
    <w:basedOn w:val="Domylnaczcionkaakapitu"/>
    <w:rsid w:val="002A5086"/>
  </w:style>
  <w:style w:type="character" w:customStyle="1" w:styleId="textexposedshow">
    <w:name w:val="text_exposed_show"/>
    <w:basedOn w:val="Domylnaczcionkaakapitu"/>
    <w:rsid w:val="002A5086"/>
  </w:style>
  <w:style w:type="paragraph" w:customStyle="1" w:styleId="kron">
    <w:name w:val="kron"/>
    <w:basedOn w:val="Normalny"/>
    <w:qFormat/>
    <w:rsid w:val="00282E10"/>
    <w:rPr>
      <w:rFonts w:cstheme="minorHAnsi"/>
      <w:color w:val="A6A6A6" w:themeColor="background1" w:themeShade="A6"/>
      <w:sz w:val="60"/>
      <w:szCs w:val="60"/>
      <w:bdr w:val="none" w:sz="0" w:space="0" w:color="auto" w:frame="1"/>
    </w:rPr>
  </w:style>
  <w:style w:type="paragraph" w:customStyle="1" w:styleId="krot">
    <w:name w:val="krot"/>
    <w:qFormat/>
    <w:rsid w:val="00282E10"/>
    <w:rPr>
      <w:i/>
      <w:noProof/>
      <w:color w:val="A6A6A6" w:themeColor="background1" w:themeShade="A6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olinka\Documents\Archiwum\Archiwum%202015-2016\kronika\kronika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22876-6629-4FDA-8B9D-78E865BB8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kronika.dotx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Karolinka</dc:creator>
  <cp:lastModifiedBy>Jędrzej</cp:lastModifiedBy>
  <cp:revision>2</cp:revision>
  <cp:lastPrinted>2014-09-04T08:42:00Z</cp:lastPrinted>
  <dcterms:created xsi:type="dcterms:W3CDTF">2018-12-15T15:53:00Z</dcterms:created>
  <dcterms:modified xsi:type="dcterms:W3CDTF">2018-12-15T15:53:00Z</dcterms:modified>
</cp:coreProperties>
</file>